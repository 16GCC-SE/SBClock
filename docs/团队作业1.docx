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团队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团队名称：SBClock</w:t>
      </w:r>
    </w:p>
    <w:p>
      <w:pPr>
        <w:numPr>
          <w:ilvl w:val="0"/>
          <w:numId w:val="2"/>
        </w:numP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团队成员介绍</w:t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  <w:t xml:space="preserve">队长：201606120041-田仕钊 </w:t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  <w:t>Githut地址：</w:t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  <w:t>https://github.com/tianshizhao/tianshizhao/commits?author=tianshizhao</w:t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  <w:drawing>
          <wp:inline distT="0" distB="0" distL="114300" distR="114300">
            <wp:extent cx="2334895" cy="1748790"/>
            <wp:effectExtent l="0" t="0" r="8255" b="3810"/>
            <wp:docPr id="1" name="图片 1" descr="594716435720203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947164357202039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  <w:t xml:space="preserve">队员：201606120030-周翊涵 </w:t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  <w:t>Githut地址：</w:t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  <w:t>https://github.com/zhouyihanhan</w:t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  <w:drawing>
          <wp:inline distT="0" distB="0" distL="114300" distR="114300">
            <wp:extent cx="2028825" cy="2705100"/>
            <wp:effectExtent l="0" t="0" r="9525" b="0"/>
            <wp:docPr id="2" name="图片 2" descr="416702017509825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1670201750982559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  <w:t>队员：201606120045-张志涛</w:t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  <w:t>Githut地址：</w:t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  <w:t>https://github.com/aHPanG0722</w:t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  <w:drawing>
          <wp:inline distT="0" distB="0" distL="114300" distR="114300">
            <wp:extent cx="1621155" cy="2162175"/>
            <wp:effectExtent l="0" t="0" r="17145" b="9525"/>
            <wp:docPr id="3" name="图片 3" descr="815029013001048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150290130010488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115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  <w:t>队员：2001606120035-钟金晖</w:t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  <w:t>Githut地址：</w:t>
      </w:r>
      <w: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  <w:fldChar w:fldCharType="begin"/>
      </w:r>
      <w: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  <w:instrText xml:space="preserve"> HYPERLINK "https://github.com/zhong666/test" </w:instrText>
      </w:r>
      <w: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  <w:fldChar w:fldCharType="separate"/>
      </w:r>
      <w:r>
        <w:rPr>
          <w:rStyle w:val="3"/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  <w:t>https://github.com/zhong666/test</w:t>
      </w:r>
      <w: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  <w:drawing>
          <wp:inline distT="0" distB="0" distL="114300" distR="114300">
            <wp:extent cx="1652270" cy="2940050"/>
            <wp:effectExtent l="0" t="0" r="5080" b="12700"/>
            <wp:docPr id="5" name="图片 5" descr="2669750708462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6697507084624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  <w:t>队员：201606120029-刘杰</w:t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  <w:t>Githut地址：</w:t>
      </w:r>
      <w: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  <w:fldChar w:fldCharType="begin"/>
      </w:r>
      <w: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  <w:instrText xml:space="preserve"> HYPERLINK "https://github.com/liujay-winslow" </w:instrText>
      </w:r>
      <w: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  <w:fldChar w:fldCharType="separate"/>
      </w:r>
      <w:r>
        <w:rPr>
          <w:rStyle w:val="3"/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  <w:t>https://github.com/liujay-winslow</w:t>
      </w:r>
      <w: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  <w:drawing>
          <wp:inline distT="0" distB="0" distL="114300" distR="114300">
            <wp:extent cx="2743200" cy="2057400"/>
            <wp:effectExtent l="0" t="0" r="0" b="0"/>
            <wp:docPr id="4" name="图片 4" descr="862363495936191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6236349593619127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团队成员合照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66690" cy="2962275"/>
            <wp:effectExtent l="0" t="0" r="10160" b="9525"/>
            <wp:docPr id="6" name="图片 6" descr="873059457383247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730594573832478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ascii="Verdana" w:hAnsi="Verdana" w:eastAsia="宋体" w:cs="宋体"/>
          <w:color w:val="000000"/>
          <w:kern w:val="0"/>
          <w:szCs w:val="21"/>
        </w:rPr>
        <w:t>团队成员角色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201606120041-田仕钊  负责开发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201606120045-张志涛  负责开发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201606120035-钟金晖  负责</w:t>
      </w:r>
      <w:r>
        <w:rPr>
          <w:rFonts w:ascii="Verdana" w:hAnsi="Verdana" w:eastAsia="宋体" w:cs="宋体"/>
          <w:color w:val="000000"/>
          <w:kern w:val="0"/>
          <w:szCs w:val="21"/>
        </w:rPr>
        <w:t>测试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201606120030-周翊涵  </w:t>
      </w:r>
      <w:r>
        <w:rPr>
          <w:rFonts w:ascii="Verdana" w:hAnsi="Verdana" w:eastAsia="宋体" w:cs="宋体"/>
          <w:color w:val="000000"/>
          <w:kern w:val="0"/>
          <w:szCs w:val="21"/>
        </w:rPr>
        <w:t>项目管理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201606120029-刘杰    负责需求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Cs w:val="21"/>
          <w:lang w:eastAsia="zh-CN"/>
        </w:rPr>
        <w:t>采访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Cs w:val="21"/>
          <w:lang w:eastAsia="zh-CN"/>
        </w:rPr>
        <w:t>我采访的项目是：</w:t>
      </w:r>
      <w: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  <w:t>闹钟。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Verdana" w:hAnsi="Verdana" w:eastAsia="宋体" w:cs="宋体"/>
          <w:color w:val="000000"/>
          <w:kern w:val="0"/>
          <w:szCs w:val="21"/>
          <w:lang w:val="en-US" w:eastAsia="zh-CN"/>
        </w:rPr>
        <w:t>这个项目是我采访的大四师兄他们的团队项目，他们软件还没有发布到网上，但是他们有jpk安装包。他们团队花了接近一个月时间开发，用的是安卓编程语言，带给用户的价值就是提醒用户在指定的时间可以干某事情，到现在为止，该项目已经没人开发。我在我的电脑虚拟机上使用了一下这个软件，可以说功能基本可以实现，时间也可以定时设置和提醒，但是功能过于单一，没有那么多的功能来更加方便用户。目前这个项目的覆盖率相对比较低，毕竟是学生的大作业，不是面向于广大群众，但是代码的容错率还是很高的，当你输入一些乱码时，系统也会发出提醒和修改，如果这个项目给我们团队修改，我觉得还是可以的，他们也保留着他们的代码文件，我也向他们拷了源代码。我问了他们一些遇到的问题，他们普遍都说，那个音乐不好设置，当初就是因为要设置提醒音乐，才花了不是时间，我也看了一下代码，可以说音乐还是比较难设的，只能用一个类封装，然后再调用这个嵌套到警告功能中。如果这个项目再给我们团队开发的话，我觉得我们团队可以做的更好，我们在原来的基础上添加增、删、改和音乐选择等一些功能，还可以把备忘录加载到闹钟上面，设置闹钟并且写上要干的某事情，可以把备忘录和闹钟相对结合起来，这样我觉得我们可以更好的服务我们的用户，解决用户忘了做某事情的痛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60DE1"/>
    <w:multiLevelType w:val="singleLevel"/>
    <w:tmpl w:val="11E60D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B9FC2B8"/>
    <w:multiLevelType w:val="singleLevel"/>
    <w:tmpl w:val="1B9FC2B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B6159"/>
    <w:rsid w:val="068B6159"/>
    <w:rsid w:val="6B14166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2018-11-01T00:55:00Z</dcterms:created>
  <dc:creator>Administrator</dc:creator>
  <cp:lastModifiedBy>Administrator</cp:lastModifiedBy>
  <dcterms:modified xsi:type="dcterms:W3CDTF">2018-11-01T02:12:47Z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