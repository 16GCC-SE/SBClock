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团队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团队名称：SBClock</w:t>
      </w:r>
    </w:p>
    <w:p>
      <w:pPr>
        <w:numPr>
          <w:ilvl w:val="0"/>
          <w:numId w:val="2"/>
        </w:numPr>
        <w:rPr>
          <w:rFonts w:hint="eastAsia" w:ascii="Verdana" w:hAnsi="Verdana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8"/>
          <w:szCs w:val="28"/>
        </w:rPr>
        <w:t>团队成员介绍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 xml:space="preserve">队长：201606120041-田仕钊 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https://github.com/tianshizhao/tianshizhao/commits?author=tianshizhao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334895" cy="1748790"/>
            <wp:effectExtent l="0" t="0" r="8255" b="3810"/>
            <wp:docPr id="1" name="图片 1" descr="59471643572020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47164357202039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 xml:space="preserve">队员：201606120030-周翊涵 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https://github.com/zhouyihanhan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028825" cy="2705100"/>
            <wp:effectExtent l="0" t="0" r="9525" b="0"/>
            <wp:docPr id="2" name="图片 2" descr="41670201750982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67020175098255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队员：201606120045-张志涛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https://github.com/aHPanG0722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621155" cy="2162175"/>
            <wp:effectExtent l="0" t="0" r="17145" b="9525"/>
            <wp:docPr id="3" name="图片 3" descr="81502901300104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50290130010488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队员：2001606120035-钟金晖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Githut地址：</w: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instrText xml:space="preserve"> HYPERLINK "https://github.com/zhong666/test" </w:instrTex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https://github.com/zhong666/test</w: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652270" cy="2940050"/>
            <wp:effectExtent l="0" t="0" r="5080" b="12700"/>
            <wp:docPr id="5" name="图片 5" descr="266975070846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69750708462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队员：201606120029-刘杰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Githut地址：</w: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instrText xml:space="preserve"> HYPERLINK "https://github.com/liujay-winslow" </w:instrTex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t>https://github.com/liujay-winslow</w:t>
      </w:r>
      <w:r>
        <w:rPr>
          <w:rFonts w:hint="eastAsia" w:ascii="Verdana" w:hAnsi="Verdana" w:eastAsia="宋体" w:cs="宋体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2743200" cy="2057400"/>
            <wp:effectExtent l="0" t="0" r="0" b="0"/>
            <wp:docPr id="4" name="图片 4" descr="86236349593619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2363495936191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8"/>
          <w:szCs w:val="28"/>
        </w:rPr>
        <w:t>团队成员合照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6" name="图片 6" descr="873059457383247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3059457383247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8"/>
          <w:szCs w:val="28"/>
        </w:rPr>
        <w:t>团队成员角色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201606120041-田仕钊  负责开发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201606120045-张志涛  负责开发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201606120035-钟金晖  负责</w:t>
      </w:r>
      <w:r>
        <w:rPr>
          <w:rFonts w:ascii="Verdana" w:hAnsi="Verdana" w:eastAsia="宋体" w:cs="宋体"/>
          <w:color w:val="000000"/>
          <w:kern w:val="0"/>
          <w:sz w:val="24"/>
          <w:szCs w:val="24"/>
        </w:rPr>
        <w:t>测试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201606120030-周翊涵  </w:t>
      </w:r>
      <w:r>
        <w:rPr>
          <w:rFonts w:ascii="Verdana" w:hAnsi="Verdana" w:eastAsia="宋体" w:cs="宋体"/>
          <w:color w:val="000000"/>
          <w:kern w:val="0"/>
          <w:sz w:val="24"/>
          <w:szCs w:val="24"/>
        </w:rPr>
        <w:t>项目管理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201606120029-刘杰    负责需求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201606120042-林俊瀚  负责需求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201606120012-聂健凯  项目管理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项目介绍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闹钟+备忘录（SBClock）(项目已完成)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我们打算开发</w:t>
      </w:r>
      <w:r>
        <w:rPr>
          <w:rFonts w:hint="eastAsia"/>
          <w:b/>
          <w:bCs/>
          <w:sz w:val="24"/>
          <w:szCs w:val="24"/>
          <w:lang w:val="en-US" w:eastAsia="zh-CN"/>
        </w:rPr>
        <w:t>闹钟+备忘录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这个程序，在手机上，我们都是只能看到闹钟和备忘录，加上刚好学了闹钟怎么设计，就打算把这个加在一起，实现合并，方便人们更好的处理自己的事物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0DE1"/>
    <w:multiLevelType w:val="singleLevel"/>
    <w:tmpl w:val="11E60D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9FC2B8"/>
    <w:multiLevelType w:val="singleLevel"/>
    <w:tmpl w:val="1B9FC2B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B6159"/>
    <w:rsid w:val="01D27D9E"/>
    <w:rsid w:val="068B6159"/>
    <w:rsid w:val="1AD96E14"/>
    <w:rsid w:val="6B141663"/>
    <w:rsid w:val="6D535020"/>
    <w:rsid w:val="7C91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2018-11-01T00:55:00Z</dcterms:created>
  <dc:creator>Administrator</dc:creator>
  <cp:lastModifiedBy>Administrator</cp:lastModifiedBy>
  <dcterms:modified xsi:type="dcterms:W3CDTF">2018-12-20T09:19:23Z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